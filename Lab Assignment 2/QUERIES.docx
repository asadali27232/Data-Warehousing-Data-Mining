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05"/>
        <w:gridCol w:w="5485"/>
      </w:tblGrid>
      <w:tr w:rsidR="00A81248" w:rsidRPr="003A798E" w14:paraId="3B145FF9" w14:textId="77777777" w:rsidTr="00135867">
        <w:tc>
          <w:tcPr>
            <w:tcW w:w="5305" w:type="dxa"/>
          </w:tcPr>
          <w:p w14:paraId="6FFBC7E3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485" w:type="dxa"/>
          </w:tcPr>
          <w:p w14:paraId="29304002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20FBF297" w14:textId="77777777" w:rsidTr="00135867">
        <w:trPr>
          <w:trHeight w:val="2719"/>
        </w:trPr>
        <w:tc>
          <w:tcPr>
            <w:tcW w:w="5305" w:type="dxa"/>
          </w:tcPr>
          <w:p w14:paraId="17B2A5BB" w14:textId="0A07B9E9" w:rsidR="00B12D9C" w:rsidRPr="00B12D9C" w:rsidRDefault="003C6585" w:rsidP="00B12D9C">
            <w:pPr>
              <w:pStyle w:val="Heading1"/>
              <w:jc w:val="center"/>
            </w:pPr>
            <w:r>
              <w:rPr>
                <w:sz w:val="52"/>
                <w:szCs w:val="22"/>
              </w:rPr>
              <w:t>QUERIES</w:t>
            </w:r>
          </w:p>
        </w:tc>
        <w:tc>
          <w:tcPr>
            <w:tcW w:w="5485" w:type="dxa"/>
          </w:tcPr>
          <w:p w14:paraId="3B8CBB58" w14:textId="77777777" w:rsidR="00A81248" w:rsidRPr="003A798E" w:rsidRDefault="00A81248"/>
        </w:tc>
      </w:tr>
      <w:tr w:rsidR="00A81248" w:rsidRPr="003A798E" w14:paraId="0A59CEF8" w14:textId="77777777" w:rsidTr="00135867">
        <w:trPr>
          <w:trHeight w:val="6776"/>
        </w:trPr>
        <w:tc>
          <w:tcPr>
            <w:tcW w:w="5305" w:type="dxa"/>
          </w:tcPr>
          <w:p w14:paraId="7C96599A" w14:textId="77777777" w:rsidR="00A81248" w:rsidRPr="003A798E" w:rsidRDefault="00A81248"/>
        </w:tc>
        <w:tc>
          <w:tcPr>
            <w:tcW w:w="5485" w:type="dxa"/>
          </w:tcPr>
          <w:p w14:paraId="2EF8657A" w14:textId="77777777" w:rsidR="00A81248" w:rsidRPr="003A798E" w:rsidRDefault="00A81248"/>
        </w:tc>
      </w:tr>
      <w:tr w:rsidR="00A81248" w:rsidRPr="003A798E" w14:paraId="16101583" w14:textId="77777777" w:rsidTr="00135867">
        <w:trPr>
          <w:trHeight w:val="2312"/>
        </w:trPr>
        <w:tc>
          <w:tcPr>
            <w:tcW w:w="5305" w:type="dxa"/>
          </w:tcPr>
          <w:p w14:paraId="3265A4CF" w14:textId="77777777" w:rsidR="00A81248" w:rsidRPr="003A798E" w:rsidRDefault="00A81248"/>
        </w:tc>
        <w:tc>
          <w:tcPr>
            <w:tcW w:w="5485" w:type="dxa"/>
          </w:tcPr>
          <w:p w14:paraId="5A6CB7EF" w14:textId="1DE02C58" w:rsidR="00B12D9C" w:rsidRPr="00B12D9C" w:rsidRDefault="00B12D9C" w:rsidP="00C66528">
            <w:pPr>
              <w:pStyle w:val="Heading2"/>
              <w:rPr>
                <w:sz w:val="36"/>
                <w:szCs w:val="22"/>
              </w:rPr>
            </w:pPr>
            <w:r w:rsidRPr="00B12D9C">
              <w:rPr>
                <w:sz w:val="36"/>
                <w:szCs w:val="22"/>
              </w:rPr>
              <w:t xml:space="preserve">April </w:t>
            </w:r>
            <w:r w:rsidR="00330731">
              <w:rPr>
                <w:sz w:val="36"/>
                <w:szCs w:val="22"/>
              </w:rPr>
              <w:t>9</w:t>
            </w:r>
            <w:r w:rsidRPr="00B12D9C">
              <w:rPr>
                <w:sz w:val="36"/>
                <w:szCs w:val="22"/>
              </w:rPr>
              <w:t>, 2023</w:t>
            </w:r>
          </w:p>
          <w:p w14:paraId="4CBEE74E" w14:textId="77777777" w:rsidR="00B12D9C" w:rsidRDefault="00B12D9C" w:rsidP="00B12D9C">
            <w:pPr>
              <w:pStyle w:val="Heading2"/>
              <w:rPr>
                <w:sz w:val="36"/>
                <w:szCs w:val="22"/>
              </w:rPr>
            </w:pPr>
            <w:r w:rsidRPr="00B12D9C">
              <w:rPr>
                <w:sz w:val="36"/>
                <w:szCs w:val="22"/>
              </w:rPr>
              <w:t xml:space="preserve">Data </w:t>
            </w:r>
            <w:r>
              <w:rPr>
                <w:sz w:val="36"/>
                <w:szCs w:val="22"/>
              </w:rPr>
              <w:t>W</w:t>
            </w:r>
            <w:r w:rsidRPr="00B12D9C">
              <w:rPr>
                <w:sz w:val="36"/>
                <w:szCs w:val="22"/>
              </w:rPr>
              <w:t>arehousing</w:t>
            </w:r>
            <w:r>
              <w:rPr>
                <w:sz w:val="36"/>
                <w:szCs w:val="22"/>
              </w:rPr>
              <w:t xml:space="preserve"> &amp; </w:t>
            </w:r>
          </w:p>
          <w:p w14:paraId="78DD3D91" w14:textId="53F3D854" w:rsidR="00B12D9C" w:rsidRDefault="00B12D9C" w:rsidP="00B12D9C">
            <w:pPr>
              <w:pStyle w:val="Heading2"/>
              <w:rPr>
                <w:sz w:val="36"/>
                <w:szCs w:val="22"/>
              </w:rPr>
            </w:pPr>
            <w:r>
              <w:rPr>
                <w:sz w:val="36"/>
                <w:szCs w:val="22"/>
              </w:rPr>
              <w:t>Data Mining</w:t>
            </w:r>
          </w:p>
          <w:p w14:paraId="244F60DB" w14:textId="77777777" w:rsidR="00B12D9C" w:rsidRDefault="00B12D9C" w:rsidP="00B12D9C"/>
          <w:p w14:paraId="7BC0D6D2" w14:textId="77777777" w:rsidR="00B12D9C" w:rsidRPr="00B12D9C" w:rsidRDefault="00B12D9C" w:rsidP="00B12D9C"/>
          <w:p w14:paraId="74FFD80B" w14:textId="4130669C" w:rsidR="00B12D9C" w:rsidRPr="00B12D9C" w:rsidRDefault="00B12D9C" w:rsidP="00B12D9C">
            <w:pPr>
              <w:pStyle w:val="Heading2"/>
              <w:rPr>
                <w:sz w:val="36"/>
                <w:szCs w:val="22"/>
              </w:rPr>
            </w:pPr>
            <w:r>
              <w:rPr>
                <w:sz w:val="36"/>
                <w:szCs w:val="22"/>
              </w:rPr>
              <w:t>Presented By:</w:t>
            </w:r>
          </w:p>
        </w:tc>
      </w:tr>
      <w:tr w:rsidR="00A81248" w:rsidRPr="003A798E" w14:paraId="45D68AF6" w14:textId="77777777" w:rsidTr="00135867">
        <w:trPr>
          <w:trHeight w:val="1718"/>
        </w:trPr>
        <w:tc>
          <w:tcPr>
            <w:tcW w:w="5305" w:type="dxa"/>
          </w:tcPr>
          <w:p w14:paraId="0215F6D2" w14:textId="77777777" w:rsidR="00A81248" w:rsidRPr="003A798E" w:rsidRDefault="00A81248"/>
        </w:tc>
        <w:tc>
          <w:tcPr>
            <w:tcW w:w="5485" w:type="dxa"/>
          </w:tcPr>
          <w:p w14:paraId="116FC037" w14:textId="0BE569CE" w:rsidR="002F399A" w:rsidRPr="002F399A" w:rsidRDefault="002F399A" w:rsidP="00A81248">
            <w:pPr>
              <w:pStyle w:val="Heading2"/>
              <w:rPr>
                <w:b/>
                <w:bCs/>
                <w:sz w:val="24"/>
                <w:szCs w:val="16"/>
              </w:rPr>
            </w:pPr>
            <w:r w:rsidRPr="002F399A"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  <w:t xml:space="preserve">SP21-BCS-007 </w:t>
            </w:r>
            <w:r w:rsidRPr="002F399A">
              <w:rPr>
                <w:b/>
                <w:bCs/>
                <w:sz w:val="24"/>
                <w:szCs w:val="16"/>
              </w:rPr>
              <w:t xml:space="preserve">Asad Ali </w:t>
            </w:r>
          </w:p>
          <w:p w14:paraId="39ACAE2F" w14:textId="79717A5A" w:rsidR="00B12D9C" w:rsidRPr="002F399A" w:rsidRDefault="00B12D9C" w:rsidP="00A81248">
            <w:pPr>
              <w:pStyle w:val="Heading2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 w:rsidRPr="002F399A"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  <w:t xml:space="preserve">SP21-BCS-003 </w:t>
            </w:r>
            <w:r w:rsidRPr="002F399A">
              <w:rPr>
                <w:b/>
                <w:bCs/>
                <w:sz w:val="24"/>
                <w:szCs w:val="16"/>
              </w:rPr>
              <w:t>Asad Ur Rehman</w:t>
            </w:r>
          </w:p>
          <w:p w14:paraId="6A2C7021" w14:textId="28380C2C" w:rsidR="00A81248" w:rsidRPr="00B12D9C" w:rsidRDefault="00B12D9C" w:rsidP="00A81248">
            <w:pPr>
              <w:pStyle w:val="Heading2"/>
              <w:rPr>
                <w:sz w:val="24"/>
                <w:szCs w:val="16"/>
              </w:rPr>
            </w:pPr>
            <w:r w:rsidRPr="002F399A"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  <w:t xml:space="preserve">SP21-BCS-017 </w:t>
            </w:r>
            <w:r w:rsidRPr="002F399A">
              <w:rPr>
                <w:b/>
                <w:bCs/>
                <w:sz w:val="24"/>
                <w:szCs w:val="16"/>
              </w:rPr>
              <w:t>Haroon Shahzad</w:t>
            </w:r>
          </w:p>
        </w:tc>
      </w:tr>
    </w:tbl>
    <w:p w14:paraId="529DEB90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8D7C47" wp14:editId="4AE57061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EE33F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663D1C18" w14:textId="6FA25CB4" w:rsidR="003C6585" w:rsidRDefault="003C6585" w:rsidP="003C6585">
      <w:pPr>
        <w:pStyle w:val="Heading3"/>
      </w:pPr>
      <w:r>
        <w:lastRenderedPageBreak/>
        <w:t>MDX Queries:</w:t>
      </w:r>
    </w:p>
    <w:p w14:paraId="0DB8048E" w14:textId="77777777" w:rsidR="003C6585" w:rsidRDefault="003C6585" w:rsidP="003C6585"/>
    <w:p w14:paraId="3111A61A" w14:textId="77777777" w:rsidR="003C6585" w:rsidRPr="00B74A74" w:rsidRDefault="003C6585" w:rsidP="00B74A74">
      <w:pPr>
        <w:pStyle w:val="ListParagraph"/>
        <w:numPr>
          <w:ilvl w:val="0"/>
          <w:numId w:val="5"/>
        </w:numPr>
        <w:spacing w:line="480" w:lineRule="auto"/>
        <w:rPr>
          <w:iCs/>
          <w:sz w:val="22"/>
          <w:szCs w:val="22"/>
        </w:rPr>
      </w:pPr>
      <w:r>
        <w:rPr>
          <w:iCs/>
        </w:rPr>
        <w:br/>
      </w:r>
      <w:r w:rsidRPr="00B74A74">
        <w:rPr>
          <w:iCs/>
          <w:sz w:val="22"/>
          <w:szCs w:val="22"/>
        </w:rPr>
        <w:t>SELECT [Measures</w:t>
      </w:r>
      <w:proofErr w:type="gramStart"/>
      <w:r w:rsidRPr="00B74A74">
        <w:rPr>
          <w:iCs/>
          <w:sz w:val="22"/>
          <w:szCs w:val="22"/>
        </w:rPr>
        <w:t>].Members</w:t>
      </w:r>
      <w:proofErr w:type="gramEnd"/>
      <w:r w:rsidRPr="00B74A74">
        <w:rPr>
          <w:iCs/>
          <w:sz w:val="22"/>
          <w:szCs w:val="22"/>
        </w:rPr>
        <w:t xml:space="preserve"> ON COLUMNS,</w:t>
      </w:r>
    </w:p>
    <w:p w14:paraId="0D1E0E7D" w14:textId="77777777" w:rsidR="003C6585" w:rsidRPr="00B74A74" w:rsidRDefault="003C6585" w:rsidP="00B74A74">
      <w:pPr>
        <w:pStyle w:val="ListParagraph"/>
        <w:spacing w:line="480" w:lineRule="auto"/>
        <w:rPr>
          <w:iCs/>
          <w:sz w:val="22"/>
          <w:szCs w:val="22"/>
        </w:rPr>
      </w:pPr>
      <w:r w:rsidRPr="00B74A74">
        <w:rPr>
          <w:iCs/>
          <w:sz w:val="22"/>
          <w:szCs w:val="22"/>
        </w:rPr>
        <w:t>[Dim Promotion</w:t>
      </w:r>
      <w:proofErr w:type="gramStart"/>
      <w:r w:rsidRPr="00B74A74">
        <w:rPr>
          <w:iCs/>
          <w:sz w:val="22"/>
          <w:szCs w:val="22"/>
        </w:rPr>
        <w:t>].[</w:t>
      </w:r>
      <w:proofErr w:type="gramEnd"/>
      <w:r w:rsidRPr="00B74A74">
        <w:rPr>
          <w:iCs/>
          <w:sz w:val="22"/>
          <w:szCs w:val="22"/>
        </w:rPr>
        <w:t>English Promotion Category].CHILDREN ON ROWS</w:t>
      </w:r>
    </w:p>
    <w:p w14:paraId="203D91C9" w14:textId="551E791F" w:rsidR="003C6585" w:rsidRPr="00B74A74" w:rsidRDefault="003C6585" w:rsidP="00B74A74">
      <w:pPr>
        <w:pStyle w:val="ListParagraph"/>
        <w:spacing w:line="480" w:lineRule="auto"/>
        <w:rPr>
          <w:sz w:val="22"/>
          <w:szCs w:val="22"/>
        </w:rPr>
      </w:pPr>
      <w:r w:rsidRPr="00B74A74">
        <w:rPr>
          <w:iCs/>
          <w:sz w:val="22"/>
          <w:szCs w:val="22"/>
        </w:rPr>
        <w:t>FROM [Sales]</w:t>
      </w:r>
      <w:r w:rsidRPr="00B74A74">
        <w:rPr>
          <w:iCs/>
          <w:sz w:val="22"/>
          <w:szCs w:val="22"/>
        </w:rPr>
        <w:br/>
      </w:r>
    </w:p>
    <w:p w14:paraId="418074A2" w14:textId="77777777" w:rsidR="00B74A74" w:rsidRPr="00B74A74" w:rsidRDefault="003C6585" w:rsidP="00B74A74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  <w:r w:rsidRPr="00B74A74">
        <w:rPr>
          <w:i w:val="0"/>
          <w:iCs/>
          <w:sz w:val="22"/>
          <w:szCs w:val="22"/>
        </w:rPr>
        <w:br/>
      </w:r>
      <w:r w:rsidR="00B74A74" w:rsidRPr="00B74A74">
        <w:rPr>
          <w:i w:val="0"/>
          <w:iCs/>
          <w:sz w:val="22"/>
          <w:szCs w:val="22"/>
        </w:rPr>
        <w:t>SELECT [Measures</w:t>
      </w:r>
      <w:proofErr w:type="gramStart"/>
      <w:r w:rsidR="00B74A74" w:rsidRPr="00B74A74">
        <w:rPr>
          <w:i w:val="0"/>
          <w:iCs/>
          <w:sz w:val="22"/>
          <w:szCs w:val="22"/>
        </w:rPr>
        <w:t>].[</w:t>
      </w:r>
      <w:proofErr w:type="gramEnd"/>
      <w:r w:rsidR="00B74A74" w:rsidRPr="00B74A74">
        <w:rPr>
          <w:i w:val="0"/>
          <w:iCs/>
          <w:sz w:val="22"/>
          <w:szCs w:val="22"/>
        </w:rPr>
        <w:t>Total Sales Amount] ON COLUMNS,</w:t>
      </w:r>
    </w:p>
    <w:p w14:paraId="780735ED" w14:textId="77777777" w:rsidR="00B74A74" w:rsidRPr="00B74A74" w:rsidRDefault="00B74A74" w:rsidP="00B74A74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B74A74">
        <w:rPr>
          <w:i w:val="0"/>
          <w:iCs/>
          <w:sz w:val="22"/>
          <w:szCs w:val="22"/>
        </w:rPr>
        <w:t>[Dim Employee</w:t>
      </w:r>
      <w:proofErr w:type="gramStart"/>
      <w:r w:rsidRPr="00B74A74">
        <w:rPr>
          <w:i w:val="0"/>
          <w:iCs/>
          <w:sz w:val="22"/>
          <w:szCs w:val="22"/>
        </w:rPr>
        <w:t>].[</w:t>
      </w:r>
      <w:proofErr w:type="gramEnd"/>
      <w:r w:rsidRPr="00B74A74">
        <w:rPr>
          <w:i w:val="0"/>
          <w:iCs/>
          <w:sz w:val="22"/>
          <w:szCs w:val="22"/>
        </w:rPr>
        <w:t>Department Name].[Department Name] ON ROWS,</w:t>
      </w:r>
    </w:p>
    <w:p w14:paraId="47ACC573" w14:textId="77777777" w:rsidR="00B74A74" w:rsidRPr="00B74A74" w:rsidRDefault="00B74A74" w:rsidP="00B74A74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B74A74">
        <w:rPr>
          <w:i w:val="0"/>
          <w:iCs/>
          <w:sz w:val="22"/>
          <w:szCs w:val="22"/>
        </w:rPr>
        <w:t>[Dim Product</w:t>
      </w:r>
      <w:proofErr w:type="gramStart"/>
      <w:r w:rsidRPr="00B74A74">
        <w:rPr>
          <w:i w:val="0"/>
          <w:iCs/>
          <w:sz w:val="22"/>
          <w:szCs w:val="22"/>
        </w:rPr>
        <w:t>].[</w:t>
      </w:r>
      <w:proofErr w:type="gramEnd"/>
      <w:r w:rsidRPr="00B74A74">
        <w:rPr>
          <w:i w:val="0"/>
          <w:iCs/>
          <w:sz w:val="22"/>
          <w:szCs w:val="22"/>
        </w:rPr>
        <w:t>Product by Size and Color].[Color] ON PAGES,</w:t>
      </w:r>
    </w:p>
    <w:p w14:paraId="4A1FAC76" w14:textId="77777777" w:rsidR="00B74A74" w:rsidRPr="00B74A74" w:rsidRDefault="00B74A74" w:rsidP="00B74A74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B74A74">
        <w:rPr>
          <w:i w:val="0"/>
          <w:iCs/>
          <w:sz w:val="22"/>
          <w:szCs w:val="22"/>
        </w:rPr>
        <w:t>[Dim Product</w:t>
      </w:r>
      <w:proofErr w:type="gramStart"/>
      <w:r w:rsidRPr="00B74A74">
        <w:rPr>
          <w:i w:val="0"/>
          <w:iCs/>
          <w:sz w:val="22"/>
          <w:szCs w:val="22"/>
        </w:rPr>
        <w:t>].[</w:t>
      </w:r>
      <w:proofErr w:type="gramEnd"/>
      <w:r w:rsidRPr="00B74A74">
        <w:rPr>
          <w:i w:val="0"/>
          <w:iCs/>
          <w:sz w:val="22"/>
          <w:szCs w:val="22"/>
        </w:rPr>
        <w:t>Product by Category].[Product Category].&amp;[2] ON SECTIONS</w:t>
      </w:r>
    </w:p>
    <w:p w14:paraId="4AF2BDA4" w14:textId="3C2802FC" w:rsidR="003C6585" w:rsidRDefault="00B74A74" w:rsidP="00B74A74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B74A74">
        <w:rPr>
          <w:i w:val="0"/>
          <w:iCs/>
          <w:sz w:val="22"/>
          <w:szCs w:val="22"/>
        </w:rPr>
        <w:t>FROM [Sales]</w:t>
      </w:r>
    </w:p>
    <w:p w14:paraId="015995FC" w14:textId="4526D490" w:rsidR="00B74A74" w:rsidRDefault="00B74A74" w:rsidP="00B74A74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0E8333BC" w14:textId="77777777" w:rsidR="00B74A74" w:rsidRPr="00B74A74" w:rsidRDefault="00B74A74" w:rsidP="00B74A74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B74A74">
        <w:rPr>
          <w:i w:val="0"/>
          <w:iCs/>
          <w:sz w:val="22"/>
          <w:szCs w:val="22"/>
        </w:rPr>
        <w:t>SELECT [Measures</w:t>
      </w:r>
      <w:proofErr w:type="gramStart"/>
      <w:r w:rsidRPr="00B74A74">
        <w:rPr>
          <w:i w:val="0"/>
          <w:iCs/>
          <w:sz w:val="22"/>
          <w:szCs w:val="22"/>
        </w:rPr>
        <w:t>].[</w:t>
      </w:r>
      <w:proofErr w:type="gramEnd"/>
      <w:r w:rsidRPr="00B74A74">
        <w:rPr>
          <w:i w:val="0"/>
          <w:iCs/>
          <w:sz w:val="22"/>
          <w:szCs w:val="22"/>
        </w:rPr>
        <w:t>Total Sales Amount] ON COLUMNS,</w:t>
      </w:r>
    </w:p>
    <w:p w14:paraId="5A645A68" w14:textId="77777777" w:rsidR="00B74A74" w:rsidRPr="00B74A74" w:rsidRDefault="00B74A74" w:rsidP="00B74A74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B74A74">
        <w:rPr>
          <w:i w:val="0"/>
          <w:iCs/>
          <w:sz w:val="22"/>
          <w:szCs w:val="22"/>
        </w:rPr>
        <w:t>{</w:t>
      </w:r>
    </w:p>
    <w:p w14:paraId="56ED40F0" w14:textId="77777777" w:rsidR="00B74A74" w:rsidRPr="00B74A74" w:rsidRDefault="00B74A74" w:rsidP="00B74A74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B74A74">
        <w:rPr>
          <w:i w:val="0"/>
          <w:iCs/>
          <w:sz w:val="22"/>
          <w:szCs w:val="22"/>
        </w:rPr>
        <w:t>[Dim Sales Territory</w:t>
      </w:r>
      <w:proofErr w:type="gramStart"/>
      <w:r w:rsidRPr="00B74A74">
        <w:rPr>
          <w:i w:val="0"/>
          <w:iCs/>
          <w:sz w:val="22"/>
          <w:szCs w:val="22"/>
        </w:rPr>
        <w:t>].[</w:t>
      </w:r>
      <w:proofErr w:type="gramEnd"/>
      <w:r w:rsidRPr="00B74A74">
        <w:rPr>
          <w:i w:val="0"/>
          <w:iCs/>
          <w:sz w:val="22"/>
          <w:szCs w:val="22"/>
        </w:rPr>
        <w:t>Countries].[Sales Territory Country],</w:t>
      </w:r>
    </w:p>
    <w:p w14:paraId="66E12C60" w14:textId="77777777" w:rsidR="00B74A74" w:rsidRPr="00B74A74" w:rsidRDefault="00B74A74" w:rsidP="00B74A74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B74A74">
        <w:rPr>
          <w:i w:val="0"/>
          <w:iCs/>
          <w:sz w:val="22"/>
          <w:szCs w:val="22"/>
        </w:rPr>
        <w:t>[Dim Sales Territory</w:t>
      </w:r>
      <w:proofErr w:type="gramStart"/>
      <w:r w:rsidRPr="00B74A74">
        <w:rPr>
          <w:i w:val="0"/>
          <w:iCs/>
          <w:sz w:val="22"/>
          <w:szCs w:val="22"/>
        </w:rPr>
        <w:t>].[</w:t>
      </w:r>
      <w:proofErr w:type="gramEnd"/>
      <w:r w:rsidRPr="00B74A74">
        <w:rPr>
          <w:i w:val="0"/>
          <w:iCs/>
          <w:sz w:val="22"/>
          <w:szCs w:val="22"/>
        </w:rPr>
        <w:t>Countries].[Sales Territory Key]</w:t>
      </w:r>
    </w:p>
    <w:p w14:paraId="67703C02" w14:textId="77777777" w:rsidR="00B74A74" w:rsidRPr="00B74A74" w:rsidRDefault="00B74A74" w:rsidP="00B74A74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B74A74">
        <w:rPr>
          <w:i w:val="0"/>
          <w:iCs/>
          <w:sz w:val="22"/>
          <w:szCs w:val="22"/>
        </w:rPr>
        <w:t>} ON ROWS</w:t>
      </w:r>
    </w:p>
    <w:p w14:paraId="3422BCC4" w14:textId="57BB1076" w:rsidR="00B74A74" w:rsidRDefault="00B74A74" w:rsidP="00B74A74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B74A74">
        <w:rPr>
          <w:i w:val="0"/>
          <w:iCs/>
          <w:sz w:val="22"/>
          <w:szCs w:val="22"/>
        </w:rPr>
        <w:t>FROM [Sales]</w:t>
      </w:r>
    </w:p>
    <w:p w14:paraId="0EE608D0" w14:textId="77777777" w:rsidR="00B74A74" w:rsidRDefault="00B74A74" w:rsidP="009573D2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7E8CBEB2" w14:textId="77777777" w:rsidR="009573D2" w:rsidRPr="009573D2" w:rsidRDefault="00B74A74" w:rsidP="009573D2">
      <w:pPr>
        <w:pStyle w:val="Text"/>
        <w:spacing w:after="240"/>
        <w:jc w:val="both"/>
        <w:rPr>
          <w:i w:val="0"/>
          <w:iCs/>
          <w:sz w:val="22"/>
          <w:szCs w:val="22"/>
        </w:rPr>
      </w:pPr>
      <w:r>
        <w:rPr>
          <w:i w:val="0"/>
          <w:iCs/>
          <w:sz w:val="22"/>
          <w:szCs w:val="22"/>
        </w:rPr>
        <w:tab/>
      </w:r>
      <w:r w:rsidR="009573D2" w:rsidRPr="009573D2">
        <w:rPr>
          <w:i w:val="0"/>
          <w:iCs/>
          <w:sz w:val="22"/>
          <w:szCs w:val="22"/>
        </w:rPr>
        <w:t>SELECT [Measures</w:t>
      </w:r>
      <w:proofErr w:type="gramStart"/>
      <w:r w:rsidR="009573D2" w:rsidRPr="009573D2">
        <w:rPr>
          <w:i w:val="0"/>
          <w:iCs/>
          <w:sz w:val="22"/>
          <w:szCs w:val="22"/>
        </w:rPr>
        <w:t>].[</w:t>
      </w:r>
      <w:proofErr w:type="gramEnd"/>
      <w:r w:rsidR="009573D2" w:rsidRPr="009573D2">
        <w:rPr>
          <w:i w:val="0"/>
          <w:iCs/>
          <w:sz w:val="22"/>
          <w:szCs w:val="22"/>
        </w:rPr>
        <w:t>Total Sales Amount] ON COLUMNS,</w:t>
      </w:r>
    </w:p>
    <w:p w14:paraId="787CB3C3" w14:textId="77777777" w:rsidR="009573D2" w:rsidRPr="009573D2" w:rsidRDefault="009573D2" w:rsidP="009573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9573D2">
        <w:rPr>
          <w:i w:val="0"/>
          <w:iCs/>
          <w:sz w:val="22"/>
          <w:szCs w:val="22"/>
        </w:rPr>
        <w:t>{</w:t>
      </w:r>
    </w:p>
    <w:p w14:paraId="63093ED7" w14:textId="77777777" w:rsidR="009573D2" w:rsidRPr="009573D2" w:rsidRDefault="009573D2" w:rsidP="009573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proofErr w:type="gramStart"/>
      <w:r w:rsidRPr="009573D2">
        <w:rPr>
          <w:i w:val="0"/>
          <w:iCs/>
          <w:sz w:val="22"/>
          <w:szCs w:val="22"/>
        </w:rPr>
        <w:t>DESCENDANTS(</w:t>
      </w:r>
      <w:proofErr w:type="gramEnd"/>
      <w:r w:rsidRPr="009573D2">
        <w:rPr>
          <w:i w:val="0"/>
          <w:iCs/>
          <w:sz w:val="22"/>
          <w:szCs w:val="22"/>
        </w:rPr>
        <w:t>[Dim Product].[Product by Category].[Product Category], [Dim Product].[Product by Category].[Product])</w:t>
      </w:r>
    </w:p>
    <w:p w14:paraId="74BCB9CF" w14:textId="77777777" w:rsidR="009573D2" w:rsidRPr="009573D2" w:rsidRDefault="009573D2" w:rsidP="009573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9573D2">
        <w:rPr>
          <w:i w:val="0"/>
          <w:iCs/>
          <w:sz w:val="22"/>
          <w:szCs w:val="22"/>
        </w:rPr>
        <w:t>} ON ROWS</w:t>
      </w:r>
    </w:p>
    <w:p w14:paraId="7BE758F0" w14:textId="07313622" w:rsidR="00B74A74" w:rsidRDefault="009573D2" w:rsidP="009573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9573D2">
        <w:rPr>
          <w:i w:val="0"/>
          <w:iCs/>
          <w:sz w:val="22"/>
          <w:szCs w:val="22"/>
        </w:rPr>
        <w:t>FROM [Sales]</w:t>
      </w:r>
    </w:p>
    <w:p w14:paraId="193E6763" w14:textId="77777777" w:rsidR="009573D2" w:rsidRDefault="009573D2" w:rsidP="009573D2">
      <w:pPr>
        <w:pStyle w:val="Text"/>
        <w:spacing w:after="240"/>
        <w:jc w:val="both"/>
        <w:rPr>
          <w:i w:val="0"/>
          <w:iCs/>
          <w:sz w:val="22"/>
          <w:szCs w:val="22"/>
        </w:rPr>
      </w:pPr>
    </w:p>
    <w:p w14:paraId="17760432" w14:textId="77777777" w:rsidR="009573D2" w:rsidRDefault="009573D2" w:rsidP="009573D2">
      <w:pPr>
        <w:pStyle w:val="Text"/>
        <w:spacing w:after="240"/>
        <w:jc w:val="both"/>
        <w:rPr>
          <w:i w:val="0"/>
          <w:iCs/>
          <w:sz w:val="22"/>
          <w:szCs w:val="22"/>
        </w:rPr>
      </w:pPr>
    </w:p>
    <w:p w14:paraId="78D73C53" w14:textId="77777777" w:rsidR="009573D2" w:rsidRDefault="009573D2" w:rsidP="009573D2">
      <w:pPr>
        <w:pStyle w:val="Text"/>
        <w:spacing w:after="240"/>
        <w:jc w:val="both"/>
        <w:rPr>
          <w:i w:val="0"/>
          <w:iCs/>
          <w:sz w:val="22"/>
          <w:szCs w:val="22"/>
        </w:rPr>
      </w:pPr>
    </w:p>
    <w:p w14:paraId="4678DE6C" w14:textId="77777777" w:rsidR="009573D2" w:rsidRDefault="009573D2" w:rsidP="009573D2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47F54771" w14:textId="77777777" w:rsidR="009573D2" w:rsidRPr="009573D2" w:rsidRDefault="009573D2" w:rsidP="009573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9573D2">
        <w:rPr>
          <w:i w:val="0"/>
          <w:iCs/>
          <w:sz w:val="22"/>
          <w:szCs w:val="22"/>
        </w:rPr>
        <w:t>SELECT ADDCALCULATEDMEMBERS([Measures</w:t>
      </w:r>
      <w:proofErr w:type="gramStart"/>
      <w:r w:rsidRPr="009573D2">
        <w:rPr>
          <w:i w:val="0"/>
          <w:iCs/>
          <w:sz w:val="22"/>
          <w:szCs w:val="22"/>
        </w:rPr>
        <w:t>].MEMBERS</w:t>
      </w:r>
      <w:proofErr w:type="gramEnd"/>
      <w:r w:rsidRPr="009573D2">
        <w:rPr>
          <w:i w:val="0"/>
          <w:iCs/>
          <w:sz w:val="22"/>
          <w:szCs w:val="22"/>
        </w:rPr>
        <w:t>)ON COLUMNS,</w:t>
      </w:r>
    </w:p>
    <w:p w14:paraId="27C29FBB" w14:textId="77777777" w:rsidR="009573D2" w:rsidRPr="009573D2" w:rsidRDefault="009573D2" w:rsidP="009573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9573D2">
        <w:rPr>
          <w:i w:val="0"/>
          <w:iCs/>
          <w:sz w:val="22"/>
          <w:szCs w:val="22"/>
        </w:rPr>
        <w:t>{</w:t>
      </w:r>
    </w:p>
    <w:p w14:paraId="70768F10" w14:textId="77777777" w:rsidR="009573D2" w:rsidRPr="009573D2" w:rsidRDefault="009573D2" w:rsidP="009573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proofErr w:type="gramStart"/>
      <w:r w:rsidRPr="009573D2">
        <w:rPr>
          <w:i w:val="0"/>
          <w:iCs/>
          <w:sz w:val="22"/>
          <w:szCs w:val="22"/>
        </w:rPr>
        <w:t>DESCENDANTS(</w:t>
      </w:r>
      <w:proofErr w:type="gramEnd"/>
      <w:r w:rsidRPr="009573D2">
        <w:rPr>
          <w:i w:val="0"/>
          <w:iCs/>
          <w:sz w:val="22"/>
          <w:szCs w:val="22"/>
        </w:rPr>
        <w:t>[Dim Product].[Product by Category].[Product Category], [Dim Product].[Product by Category].[Product])</w:t>
      </w:r>
    </w:p>
    <w:p w14:paraId="0F5B599E" w14:textId="77777777" w:rsidR="009573D2" w:rsidRPr="009573D2" w:rsidRDefault="009573D2" w:rsidP="009573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9573D2">
        <w:rPr>
          <w:i w:val="0"/>
          <w:iCs/>
          <w:sz w:val="22"/>
          <w:szCs w:val="22"/>
        </w:rPr>
        <w:t>} ON ROWS</w:t>
      </w:r>
    </w:p>
    <w:p w14:paraId="4E685533" w14:textId="3E89BF2A" w:rsidR="009573D2" w:rsidRDefault="009573D2" w:rsidP="009573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9573D2">
        <w:rPr>
          <w:i w:val="0"/>
          <w:iCs/>
          <w:sz w:val="22"/>
          <w:szCs w:val="22"/>
        </w:rPr>
        <w:t>FROM [Sales]</w:t>
      </w:r>
    </w:p>
    <w:p w14:paraId="21F7ACD0" w14:textId="77777777" w:rsidR="009573D2" w:rsidRDefault="009573D2" w:rsidP="002B44AC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4E6E4309" w14:textId="77777777" w:rsidR="002B44AC" w:rsidRPr="002B44AC" w:rsidRDefault="002B44AC" w:rsidP="002B44AC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2B44AC">
        <w:rPr>
          <w:i w:val="0"/>
          <w:iCs/>
          <w:sz w:val="22"/>
          <w:szCs w:val="22"/>
        </w:rPr>
        <w:t>SELECT {[Measures</w:t>
      </w:r>
      <w:proofErr w:type="gramStart"/>
      <w:r w:rsidRPr="002B44AC">
        <w:rPr>
          <w:i w:val="0"/>
          <w:iCs/>
          <w:sz w:val="22"/>
          <w:szCs w:val="22"/>
        </w:rPr>
        <w:t>].[</w:t>
      </w:r>
      <w:proofErr w:type="gramEnd"/>
      <w:r w:rsidRPr="002B44AC">
        <w:rPr>
          <w:i w:val="0"/>
          <w:iCs/>
          <w:sz w:val="22"/>
          <w:szCs w:val="22"/>
        </w:rPr>
        <w:t>Total Sales Amount]} ON COLUMNS,</w:t>
      </w:r>
    </w:p>
    <w:p w14:paraId="770E8A08" w14:textId="77777777" w:rsidR="002B44AC" w:rsidRPr="002B44AC" w:rsidRDefault="002B44AC" w:rsidP="002B44AC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2B44AC">
        <w:rPr>
          <w:i w:val="0"/>
          <w:iCs/>
          <w:sz w:val="22"/>
          <w:szCs w:val="22"/>
        </w:rPr>
        <w:t>[Dim Promotion</w:t>
      </w:r>
      <w:proofErr w:type="gramStart"/>
      <w:r w:rsidRPr="002B44AC">
        <w:rPr>
          <w:i w:val="0"/>
          <w:iCs/>
          <w:sz w:val="22"/>
          <w:szCs w:val="22"/>
        </w:rPr>
        <w:t>].[</w:t>
      </w:r>
      <w:proofErr w:type="gramEnd"/>
      <w:r w:rsidRPr="002B44AC">
        <w:rPr>
          <w:i w:val="0"/>
          <w:iCs/>
          <w:sz w:val="22"/>
          <w:szCs w:val="22"/>
        </w:rPr>
        <w:t>English Promotion Category].[English Promotion Category] ON ROWS,</w:t>
      </w:r>
    </w:p>
    <w:p w14:paraId="03D245FA" w14:textId="77777777" w:rsidR="002B44AC" w:rsidRPr="002B44AC" w:rsidRDefault="002B44AC" w:rsidP="002B44AC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2B44AC">
        <w:rPr>
          <w:i w:val="0"/>
          <w:iCs/>
          <w:sz w:val="22"/>
          <w:szCs w:val="22"/>
        </w:rPr>
        <w:t>[Dim Product</w:t>
      </w:r>
      <w:proofErr w:type="gramStart"/>
      <w:r w:rsidRPr="002B44AC">
        <w:rPr>
          <w:i w:val="0"/>
          <w:iCs/>
          <w:sz w:val="22"/>
          <w:szCs w:val="22"/>
        </w:rPr>
        <w:t>].[</w:t>
      </w:r>
      <w:proofErr w:type="gramEnd"/>
      <w:r w:rsidRPr="002B44AC">
        <w:rPr>
          <w:i w:val="0"/>
          <w:iCs/>
          <w:sz w:val="22"/>
          <w:szCs w:val="22"/>
        </w:rPr>
        <w:t>Product by Category].[Product Category] ON PAGES</w:t>
      </w:r>
    </w:p>
    <w:p w14:paraId="08C80D32" w14:textId="34D33F0B" w:rsidR="009573D2" w:rsidRDefault="002B44AC" w:rsidP="002B44AC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2B44AC">
        <w:rPr>
          <w:i w:val="0"/>
          <w:iCs/>
          <w:sz w:val="22"/>
          <w:szCs w:val="22"/>
        </w:rPr>
        <w:t>FROM [Sales]</w:t>
      </w:r>
    </w:p>
    <w:p w14:paraId="53173319" w14:textId="77777777" w:rsidR="002B44AC" w:rsidRDefault="002B44AC" w:rsidP="004958A3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244AAF22" w14:textId="77777777" w:rsidR="004958A3" w:rsidRPr="004958A3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4958A3">
        <w:rPr>
          <w:i w:val="0"/>
          <w:iCs/>
          <w:sz w:val="22"/>
          <w:szCs w:val="22"/>
        </w:rPr>
        <w:t>WITH MEMBER [Measures</w:t>
      </w:r>
      <w:proofErr w:type="gramStart"/>
      <w:r w:rsidRPr="004958A3">
        <w:rPr>
          <w:i w:val="0"/>
          <w:iCs/>
          <w:sz w:val="22"/>
          <w:szCs w:val="22"/>
        </w:rPr>
        <w:t>].[</w:t>
      </w:r>
      <w:proofErr w:type="gramEnd"/>
      <w:r w:rsidRPr="004958A3">
        <w:rPr>
          <w:i w:val="0"/>
          <w:iCs/>
          <w:sz w:val="22"/>
          <w:szCs w:val="22"/>
        </w:rPr>
        <w:t>Internet Profit Percent] AS</w:t>
      </w:r>
    </w:p>
    <w:p w14:paraId="602D6DA9" w14:textId="77777777" w:rsidR="004958A3" w:rsidRPr="004958A3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4958A3">
        <w:rPr>
          <w:i w:val="0"/>
          <w:iCs/>
          <w:sz w:val="22"/>
          <w:szCs w:val="22"/>
        </w:rPr>
        <w:t>' ([Measures</w:t>
      </w:r>
      <w:proofErr w:type="gramStart"/>
      <w:r w:rsidRPr="004958A3">
        <w:rPr>
          <w:i w:val="0"/>
          <w:iCs/>
          <w:sz w:val="22"/>
          <w:szCs w:val="22"/>
        </w:rPr>
        <w:t>].[</w:t>
      </w:r>
      <w:proofErr w:type="gramEnd"/>
      <w:r w:rsidRPr="004958A3">
        <w:rPr>
          <w:i w:val="0"/>
          <w:iCs/>
          <w:sz w:val="22"/>
          <w:szCs w:val="22"/>
        </w:rPr>
        <w:t>Internet Sales Amount] - [Measures].[Internet Cost Amount]) / [Measures].[Internet Cost Amount] ' ,FORMAT_STRING='#.00%', SOLVE_ORDER = 1</w:t>
      </w:r>
    </w:p>
    <w:p w14:paraId="49D4E315" w14:textId="77777777" w:rsidR="004958A3" w:rsidRPr="004958A3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proofErr w:type="gramStart"/>
      <w:r w:rsidRPr="004958A3">
        <w:rPr>
          <w:i w:val="0"/>
          <w:iCs/>
          <w:sz w:val="22"/>
          <w:szCs w:val="22"/>
        </w:rPr>
        <w:t>SELECT  [</w:t>
      </w:r>
      <w:proofErr w:type="gramEnd"/>
      <w:r w:rsidRPr="004958A3">
        <w:rPr>
          <w:i w:val="0"/>
          <w:iCs/>
          <w:sz w:val="22"/>
          <w:szCs w:val="22"/>
        </w:rPr>
        <w:t>Measures].[Internet Profit Percent] ON COLUMNS,</w:t>
      </w:r>
    </w:p>
    <w:p w14:paraId="07186BAF" w14:textId="77777777" w:rsidR="004958A3" w:rsidRPr="004958A3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4958A3">
        <w:rPr>
          <w:i w:val="0"/>
          <w:iCs/>
          <w:sz w:val="22"/>
          <w:szCs w:val="22"/>
        </w:rPr>
        <w:t>[Dim Product</w:t>
      </w:r>
      <w:proofErr w:type="gramStart"/>
      <w:r w:rsidRPr="004958A3">
        <w:rPr>
          <w:i w:val="0"/>
          <w:iCs/>
          <w:sz w:val="22"/>
          <w:szCs w:val="22"/>
        </w:rPr>
        <w:t>].[</w:t>
      </w:r>
      <w:proofErr w:type="gramEnd"/>
      <w:r w:rsidRPr="004958A3">
        <w:rPr>
          <w:i w:val="0"/>
          <w:iCs/>
          <w:sz w:val="22"/>
          <w:szCs w:val="22"/>
        </w:rPr>
        <w:t>Product by Category].[Product Category] ON ROWS</w:t>
      </w:r>
    </w:p>
    <w:p w14:paraId="527D08B5" w14:textId="4EE7BDE3" w:rsidR="002B44AC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4958A3">
        <w:rPr>
          <w:i w:val="0"/>
          <w:iCs/>
          <w:sz w:val="22"/>
          <w:szCs w:val="22"/>
        </w:rPr>
        <w:t>FROM [Sales]</w:t>
      </w:r>
    </w:p>
    <w:p w14:paraId="3DCF2915" w14:textId="77777777" w:rsidR="004958A3" w:rsidRDefault="004958A3" w:rsidP="004958A3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209279D6" w14:textId="77777777" w:rsidR="004958A3" w:rsidRPr="004958A3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4958A3">
        <w:rPr>
          <w:i w:val="0"/>
          <w:iCs/>
          <w:sz w:val="22"/>
          <w:szCs w:val="22"/>
        </w:rPr>
        <w:t>WITH MEMBER [Measures</w:t>
      </w:r>
      <w:proofErr w:type="gramStart"/>
      <w:r w:rsidRPr="004958A3">
        <w:rPr>
          <w:i w:val="0"/>
          <w:iCs/>
          <w:sz w:val="22"/>
          <w:szCs w:val="22"/>
        </w:rPr>
        <w:t>].[</w:t>
      </w:r>
      <w:proofErr w:type="gramEnd"/>
      <w:r w:rsidRPr="004958A3">
        <w:rPr>
          <w:i w:val="0"/>
          <w:iCs/>
          <w:sz w:val="22"/>
          <w:szCs w:val="22"/>
        </w:rPr>
        <w:t>Internet Profit Percent] AS</w:t>
      </w:r>
    </w:p>
    <w:p w14:paraId="2E58B74C" w14:textId="77777777" w:rsidR="004958A3" w:rsidRPr="004958A3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4958A3">
        <w:rPr>
          <w:i w:val="0"/>
          <w:iCs/>
          <w:sz w:val="22"/>
          <w:szCs w:val="22"/>
        </w:rPr>
        <w:t>' ([Measures</w:t>
      </w:r>
      <w:proofErr w:type="gramStart"/>
      <w:r w:rsidRPr="004958A3">
        <w:rPr>
          <w:i w:val="0"/>
          <w:iCs/>
          <w:sz w:val="22"/>
          <w:szCs w:val="22"/>
        </w:rPr>
        <w:t>].[</w:t>
      </w:r>
      <w:proofErr w:type="gramEnd"/>
      <w:r w:rsidRPr="004958A3">
        <w:rPr>
          <w:i w:val="0"/>
          <w:iCs/>
          <w:sz w:val="22"/>
          <w:szCs w:val="22"/>
        </w:rPr>
        <w:t>Internet Sales Amount] - [Measures].[Internet Cost Amount]) / [Measures].[Internet Cost Amount] ' ,FORMAT_STRING='#.00%', SOLVE_ORDER = 1</w:t>
      </w:r>
    </w:p>
    <w:p w14:paraId="1C7CAD10" w14:textId="77777777" w:rsidR="004958A3" w:rsidRPr="004958A3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proofErr w:type="gramStart"/>
      <w:r w:rsidRPr="004958A3">
        <w:rPr>
          <w:i w:val="0"/>
          <w:iCs/>
          <w:sz w:val="22"/>
          <w:szCs w:val="22"/>
        </w:rPr>
        <w:t>SELECT  [</w:t>
      </w:r>
      <w:proofErr w:type="gramEnd"/>
      <w:r w:rsidRPr="004958A3">
        <w:rPr>
          <w:i w:val="0"/>
          <w:iCs/>
          <w:sz w:val="22"/>
          <w:szCs w:val="22"/>
        </w:rPr>
        <w:t>Measures].[Internet Profit Percent] ON COLUMNS,</w:t>
      </w:r>
    </w:p>
    <w:p w14:paraId="7607F91B" w14:textId="77777777" w:rsidR="004958A3" w:rsidRPr="004958A3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4958A3">
        <w:rPr>
          <w:i w:val="0"/>
          <w:iCs/>
          <w:sz w:val="22"/>
          <w:szCs w:val="22"/>
        </w:rPr>
        <w:t>[Dim Product</w:t>
      </w:r>
      <w:proofErr w:type="gramStart"/>
      <w:r w:rsidRPr="004958A3">
        <w:rPr>
          <w:i w:val="0"/>
          <w:iCs/>
          <w:sz w:val="22"/>
          <w:szCs w:val="22"/>
        </w:rPr>
        <w:t>].[</w:t>
      </w:r>
      <w:proofErr w:type="gramEnd"/>
      <w:r w:rsidRPr="004958A3">
        <w:rPr>
          <w:i w:val="0"/>
          <w:iCs/>
          <w:sz w:val="22"/>
          <w:szCs w:val="22"/>
        </w:rPr>
        <w:t>Product by Category].[Product Category] ON ROWS,</w:t>
      </w:r>
    </w:p>
    <w:p w14:paraId="2AEC66CA" w14:textId="77777777" w:rsidR="004958A3" w:rsidRPr="004958A3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4958A3">
        <w:rPr>
          <w:i w:val="0"/>
          <w:iCs/>
          <w:sz w:val="22"/>
          <w:szCs w:val="22"/>
        </w:rPr>
        <w:t>[Dim Product</w:t>
      </w:r>
      <w:proofErr w:type="gramStart"/>
      <w:r w:rsidRPr="004958A3">
        <w:rPr>
          <w:i w:val="0"/>
          <w:iCs/>
          <w:sz w:val="22"/>
          <w:szCs w:val="22"/>
        </w:rPr>
        <w:t>].[</w:t>
      </w:r>
      <w:proofErr w:type="gramEnd"/>
      <w:r w:rsidRPr="004958A3">
        <w:rPr>
          <w:i w:val="0"/>
          <w:iCs/>
          <w:sz w:val="22"/>
          <w:szCs w:val="22"/>
        </w:rPr>
        <w:t>Color by Size].[Color] ON PAGES,</w:t>
      </w:r>
    </w:p>
    <w:p w14:paraId="4A300F1A" w14:textId="77777777" w:rsidR="004958A3" w:rsidRPr="004958A3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4958A3">
        <w:rPr>
          <w:i w:val="0"/>
          <w:iCs/>
          <w:sz w:val="22"/>
          <w:szCs w:val="22"/>
        </w:rPr>
        <w:t>[Dim Product</w:t>
      </w:r>
      <w:proofErr w:type="gramStart"/>
      <w:r w:rsidRPr="004958A3">
        <w:rPr>
          <w:i w:val="0"/>
          <w:iCs/>
          <w:sz w:val="22"/>
          <w:szCs w:val="22"/>
        </w:rPr>
        <w:t>].[</w:t>
      </w:r>
      <w:proofErr w:type="gramEnd"/>
      <w:r w:rsidRPr="004958A3">
        <w:rPr>
          <w:i w:val="0"/>
          <w:iCs/>
          <w:sz w:val="22"/>
          <w:szCs w:val="22"/>
        </w:rPr>
        <w:t>Product by Size and Color].[Product] ON SECTIONS</w:t>
      </w:r>
    </w:p>
    <w:p w14:paraId="368C6D1E" w14:textId="30C0295E" w:rsidR="004958A3" w:rsidRDefault="004958A3" w:rsidP="004958A3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4958A3">
        <w:rPr>
          <w:i w:val="0"/>
          <w:iCs/>
          <w:sz w:val="22"/>
          <w:szCs w:val="22"/>
        </w:rPr>
        <w:t>FROM [Sales]</w:t>
      </w:r>
    </w:p>
    <w:p w14:paraId="4518DFFE" w14:textId="77777777" w:rsidR="004958A3" w:rsidRDefault="004958A3" w:rsidP="004958A3">
      <w:pPr>
        <w:pStyle w:val="Text"/>
        <w:spacing w:after="240"/>
        <w:jc w:val="both"/>
        <w:rPr>
          <w:i w:val="0"/>
          <w:iCs/>
          <w:sz w:val="22"/>
          <w:szCs w:val="22"/>
        </w:rPr>
      </w:pPr>
    </w:p>
    <w:p w14:paraId="00D2CE42" w14:textId="77777777" w:rsidR="004958A3" w:rsidRDefault="004958A3" w:rsidP="004958A3">
      <w:pPr>
        <w:pStyle w:val="Text"/>
        <w:spacing w:after="240"/>
        <w:jc w:val="both"/>
        <w:rPr>
          <w:i w:val="0"/>
          <w:iCs/>
          <w:sz w:val="22"/>
          <w:szCs w:val="22"/>
        </w:rPr>
      </w:pPr>
    </w:p>
    <w:p w14:paraId="37A5B6DE" w14:textId="77777777" w:rsidR="004958A3" w:rsidRDefault="004958A3" w:rsidP="00DF52D2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7EA9B49B" w14:textId="77777777" w:rsidR="00DF52D2" w:rsidRPr="00DF52D2" w:rsidRDefault="00DF52D2" w:rsidP="00DF52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proofErr w:type="gramStart"/>
      <w:r w:rsidRPr="00DF52D2">
        <w:rPr>
          <w:i w:val="0"/>
          <w:iCs/>
          <w:sz w:val="22"/>
          <w:szCs w:val="22"/>
        </w:rPr>
        <w:t>SELECT  [</w:t>
      </w:r>
      <w:proofErr w:type="gramEnd"/>
      <w:r w:rsidRPr="00DF52D2">
        <w:rPr>
          <w:i w:val="0"/>
          <w:iCs/>
          <w:sz w:val="22"/>
          <w:szCs w:val="22"/>
        </w:rPr>
        <w:t>Measures].[Total Sales Amount]ON COLUMNS,</w:t>
      </w:r>
    </w:p>
    <w:p w14:paraId="4F8294EB" w14:textId="77777777" w:rsidR="00DF52D2" w:rsidRPr="00DF52D2" w:rsidRDefault="00DF52D2" w:rsidP="00DF52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DF52D2">
        <w:rPr>
          <w:i w:val="0"/>
          <w:iCs/>
          <w:sz w:val="22"/>
          <w:szCs w:val="22"/>
        </w:rPr>
        <w:t>[Dim Product</w:t>
      </w:r>
      <w:proofErr w:type="gramStart"/>
      <w:r w:rsidRPr="00DF52D2">
        <w:rPr>
          <w:i w:val="0"/>
          <w:iCs/>
          <w:sz w:val="22"/>
          <w:szCs w:val="22"/>
        </w:rPr>
        <w:t>].[</w:t>
      </w:r>
      <w:proofErr w:type="gramEnd"/>
      <w:r w:rsidRPr="00DF52D2">
        <w:rPr>
          <w:i w:val="0"/>
          <w:iCs/>
          <w:sz w:val="22"/>
          <w:szCs w:val="22"/>
        </w:rPr>
        <w:t>Product by Category].[Product Category] ON ROWS</w:t>
      </w:r>
    </w:p>
    <w:p w14:paraId="5F97E9E4" w14:textId="77777777" w:rsidR="00DF52D2" w:rsidRPr="00DF52D2" w:rsidRDefault="00DF52D2" w:rsidP="00DF52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DF52D2">
        <w:rPr>
          <w:i w:val="0"/>
          <w:iCs/>
          <w:sz w:val="22"/>
          <w:szCs w:val="22"/>
        </w:rPr>
        <w:t>FROM [Sales]</w:t>
      </w:r>
    </w:p>
    <w:p w14:paraId="652F0D23" w14:textId="61F4A698" w:rsidR="004958A3" w:rsidRDefault="00DF52D2" w:rsidP="00DF52D2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DF52D2">
        <w:rPr>
          <w:i w:val="0"/>
          <w:iCs/>
          <w:sz w:val="22"/>
          <w:szCs w:val="22"/>
        </w:rPr>
        <w:t>WHERE ([Dim Date</w:t>
      </w:r>
      <w:proofErr w:type="gramStart"/>
      <w:r w:rsidRPr="00DF52D2">
        <w:rPr>
          <w:i w:val="0"/>
          <w:iCs/>
          <w:sz w:val="22"/>
          <w:szCs w:val="22"/>
        </w:rPr>
        <w:t>].[</w:t>
      </w:r>
      <w:proofErr w:type="gramEnd"/>
      <w:r w:rsidRPr="00DF52D2">
        <w:rPr>
          <w:i w:val="0"/>
          <w:iCs/>
          <w:sz w:val="22"/>
          <w:szCs w:val="22"/>
        </w:rPr>
        <w:t>Calendar].[Calendar Year].&amp;[2013])</w:t>
      </w:r>
    </w:p>
    <w:p w14:paraId="04A07175" w14:textId="77777777" w:rsidR="00DF52D2" w:rsidRDefault="00DF52D2" w:rsidP="00833046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6C9A6947" w14:textId="77777777" w:rsidR="00833046" w:rsidRPr="00833046" w:rsidRDefault="00833046" w:rsidP="00833046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833046">
        <w:rPr>
          <w:i w:val="0"/>
          <w:iCs/>
          <w:sz w:val="22"/>
          <w:szCs w:val="22"/>
        </w:rPr>
        <w:t>WITH MEMBER [Measures</w:t>
      </w:r>
      <w:proofErr w:type="gramStart"/>
      <w:r w:rsidRPr="00833046">
        <w:rPr>
          <w:i w:val="0"/>
          <w:iCs/>
          <w:sz w:val="22"/>
          <w:szCs w:val="22"/>
        </w:rPr>
        <w:t>].Growth</w:t>
      </w:r>
      <w:proofErr w:type="gramEnd"/>
      <w:r w:rsidRPr="00833046">
        <w:rPr>
          <w:i w:val="0"/>
          <w:iCs/>
          <w:sz w:val="22"/>
          <w:szCs w:val="22"/>
        </w:rPr>
        <w:t xml:space="preserve"> AS </w:t>
      </w:r>
    </w:p>
    <w:p w14:paraId="7AC5ADF1" w14:textId="77777777" w:rsidR="00833046" w:rsidRPr="00833046" w:rsidRDefault="00833046" w:rsidP="00833046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833046">
        <w:rPr>
          <w:i w:val="0"/>
          <w:iCs/>
          <w:sz w:val="22"/>
          <w:szCs w:val="22"/>
        </w:rPr>
        <w:t>' [Measures</w:t>
      </w:r>
      <w:proofErr w:type="gramStart"/>
      <w:r w:rsidRPr="00833046">
        <w:rPr>
          <w:i w:val="0"/>
          <w:iCs/>
          <w:sz w:val="22"/>
          <w:szCs w:val="22"/>
        </w:rPr>
        <w:t>].[</w:t>
      </w:r>
      <w:proofErr w:type="gramEnd"/>
      <w:r w:rsidRPr="00833046">
        <w:rPr>
          <w:i w:val="0"/>
          <w:iCs/>
          <w:sz w:val="22"/>
          <w:szCs w:val="22"/>
        </w:rPr>
        <w:t>Internet Profit] - ([Measures].[Internet Profit], [Dim Date].PREVEMBER) '</w:t>
      </w:r>
    </w:p>
    <w:p w14:paraId="0CAEFF26" w14:textId="77777777" w:rsidR="00833046" w:rsidRPr="00833046" w:rsidRDefault="00833046" w:rsidP="00833046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proofErr w:type="gramStart"/>
      <w:r w:rsidRPr="00833046">
        <w:rPr>
          <w:i w:val="0"/>
          <w:iCs/>
          <w:sz w:val="22"/>
          <w:szCs w:val="22"/>
        </w:rPr>
        <w:t>SELECT  [</w:t>
      </w:r>
      <w:proofErr w:type="gramEnd"/>
      <w:r w:rsidRPr="00833046">
        <w:rPr>
          <w:i w:val="0"/>
          <w:iCs/>
          <w:sz w:val="22"/>
          <w:szCs w:val="22"/>
        </w:rPr>
        <w:t>Measures].Growth ON COLUMNS,</w:t>
      </w:r>
    </w:p>
    <w:p w14:paraId="307F0D60" w14:textId="77777777" w:rsidR="00833046" w:rsidRPr="00833046" w:rsidRDefault="00833046" w:rsidP="00833046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proofErr w:type="gramStart"/>
      <w:r w:rsidRPr="00833046">
        <w:rPr>
          <w:i w:val="0"/>
          <w:iCs/>
          <w:sz w:val="22"/>
          <w:szCs w:val="22"/>
        </w:rPr>
        <w:t>{ DESCENDANTS</w:t>
      </w:r>
      <w:proofErr w:type="gramEnd"/>
      <w:r w:rsidRPr="00833046">
        <w:rPr>
          <w:i w:val="0"/>
          <w:iCs/>
          <w:sz w:val="22"/>
          <w:szCs w:val="22"/>
        </w:rPr>
        <w:t xml:space="preserve">([Dim Date].[Calendar].[Calendar Year].&amp;[2013], [Dim Date].[Calendar].[Month]) } ON ROWS </w:t>
      </w:r>
    </w:p>
    <w:p w14:paraId="575E0AF5" w14:textId="1530FB09" w:rsidR="00DF52D2" w:rsidRDefault="00833046" w:rsidP="00833046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833046">
        <w:rPr>
          <w:i w:val="0"/>
          <w:iCs/>
          <w:sz w:val="22"/>
          <w:szCs w:val="22"/>
        </w:rPr>
        <w:t>FROM [Sales]</w:t>
      </w:r>
    </w:p>
    <w:p w14:paraId="527CF6E1" w14:textId="77777777" w:rsidR="00833046" w:rsidRDefault="00833046" w:rsidP="006B5CA0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16D455BD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SELECT 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Sales Amount], [Measures].[Reseller Sales Amount], [Measures].[Internet Profit], [Measures].[Reseller Profit]} ON COLUMNS,</w:t>
      </w:r>
    </w:p>
    <w:p w14:paraId="0CF9BA4D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([Promotion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Promotion Name].&amp;[</w:t>
      </w:r>
      <w:proofErr w:type="spellStart"/>
      <w:r w:rsidRPr="006B5CA0">
        <w:rPr>
          <w:i w:val="0"/>
          <w:iCs/>
          <w:sz w:val="22"/>
          <w:szCs w:val="22"/>
        </w:rPr>
        <w:t>PromotionA</w:t>
      </w:r>
      <w:proofErr w:type="spellEnd"/>
      <w:r w:rsidRPr="006B5CA0">
        <w:rPr>
          <w:i w:val="0"/>
          <w:iCs/>
          <w:sz w:val="22"/>
          <w:szCs w:val="22"/>
        </w:rPr>
        <w:t>], [Ship Date].[Calendar].&amp;[2022-01-01]) ON ROWS</w:t>
      </w:r>
    </w:p>
    <w:p w14:paraId="7676B99B" w14:textId="2D03FC7B" w:rsidR="00833046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FROM [Sales]</w:t>
      </w:r>
    </w:p>
    <w:p w14:paraId="6198925A" w14:textId="77777777" w:rsidR="006B5CA0" w:rsidRDefault="006B5CA0" w:rsidP="006B5CA0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3532F7A6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SELECT 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 xml:space="preserve">Internet Order Quantity], [Measures].[Reseller Order Quantity]} ON COLUMNS, </w:t>
      </w:r>
    </w:p>
    <w:p w14:paraId="3EF0078E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([Product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Category].&amp;[</w:t>
      </w:r>
      <w:proofErr w:type="spellStart"/>
      <w:r w:rsidRPr="006B5CA0">
        <w:rPr>
          <w:i w:val="0"/>
          <w:iCs/>
          <w:sz w:val="22"/>
          <w:szCs w:val="22"/>
        </w:rPr>
        <w:t>CategoryA</w:t>
      </w:r>
      <w:proofErr w:type="spellEnd"/>
      <w:r w:rsidRPr="006B5CA0">
        <w:rPr>
          <w:i w:val="0"/>
          <w:iCs/>
          <w:sz w:val="22"/>
          <w:szCs w:val="22"/>
        </w:rPr>
        <w:t>], [Product].[Subcategory].&amp;[</w:t>
      </w:r>
      <w:proofErr w:type="spellStart"/>
      <w:r w:rsidRPr="006B5CA0">
        <w:rPr>
          <w:i w:val="0"/>
          <w:iCs/>
          <w:sz w:val="22"/>
          <w:szCs w:val="22"/>
        </w:rPr>
        <w:t>SubcategoryA</w:t>
      </w:r>
      <w:proofErr w:type="spellEnd"/>
      <w:r w:rsidRPr="006B5CA0">
        <w:rPr>
          <w:i w:val="0"/>
          <w:iCs/>
          <w:sz w:val="22"/>
          <w:szCs w:val="22"/>
        </w:rPr>
        <w:t>]) ON ROWS</w:t>
      </w:r>
    </w:p>
    <w:p w14:paraId="10A646F3" w14:textId="7F536FAC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 xml:space="preserve"> FROM [Sales]</w:t>
      </w:r>
    </w:p>
    <w:p w14:paraId="38FD3C2C" w14:textId="77777777" w:rsidR="006B5CA0" w:rsidRDefault="006B5CA0" w:rsidP="006B5CA0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28B73B10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SELECT 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Sales Amount], [Measures].[Reseller Sales Amount], [Measures].[Internet Profit], [Measures].[Reseller Profit]} ON COLUMNS,</w:t>
      </w:r>
    </w:p>
    <w:p w14:paraId="7667AEFC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([Order Date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 xml:space="preserve">Calendar].&amp;[2022-01-01]:[Order Date].[Calendar].&amp;[2022-12-31]) ON ROWS </w:t>
      </w:r>
    </w:p>
    <w:p w14:paraId="4B6AA19A" w14:textId="1861AE48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FROM [Sales]</w:t>
      </w:r>
    </w:p>
    <w:p w14:paraId="62021EE2" w14:textId="77777777" w:rsidR="006B5CA0" w:rsidRDefault="006B5CA0" w:rsidP="006B5CA0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54955BEC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SELECT 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Tax], [Measures].[Reseller Tax]} ON COLUMNS,</w:t>
      </w:r>
    </w:p>
    <w:p w14:paraId="37A2F74C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[Product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Product Name].&amp;[</w:t>
      </w:r>
      <w:proofErr w:type="spellStart"/>
      <w:r w:rsidRPr="006B5CA0">
        <w:rPr>
          <w:i w:val="0"/>
          <w:iCs/>
          <w:sz w:val="22"/>
          <w:szCs w:val="22"/>
        </w:rPr>
        <w:t>ProductA</w:t>
      </w:r>
      <w:proofErr w:type="spellEnd"/>
      <w:r w:rsidRPr="006B5CA0">
        <w:rPr>
          <w:i w:val="0"/>
          <w:iCs/>
          <w:sz w:val="22"/>
          <w:szCs w:val="22"/>
        </w:rPr>
        <w:t xml:space="preserve">] ON ROWS </w:t>
      </w:r>
    </w:p>
    <w:p w14:paraId="52731D95" w14:textId="00F44FB8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FROM [Sales]</w:t>
      </w:r>
    </w:p>
    <w:p w14:paraId="1391B994" w14:textId="77777777" w:rsidR="006B5CA0" w:rsidRDefault="006B5CA0" w:rsidP="006B5CA0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5D32F9BF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SELECT 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Sales Amount], [Measures].[Reseller Sales Amount], [Measures].[Internet Profit], [Measures].[Reseller Profit]} ON COLUMNS,</w:t>
      </w:r>
    </w:p>
    <w:p w14:paraId="3A60D16E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([Employee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Employee Name].&amp;[</w:t>
      </w:r>
      <w:proofErr w:type="spellStart"/>
      <w:r w:rsidRPr="006B5CA0">
        <w:rPr>
          <w:i w:val="0"/>
          <w:iCs/>
          <w:sz w:val="22"/>
          <w:szCs w:val="22"/>
        </w:rPr>
        <w:t>EmployeeA</w:t>
      </w:r>
      <w:proofErr w:type="spellEnd"/>
      <w:r w:rsidRPr="006B5CA0">
        <w:rPr>
          <w:i w:val="0"/>
          <w:iCs/>
          <w:sz w:val="22"/>
          <w:szCs w:val="22"/>
        </w:rPr>
        <w:t>], [Date].[Calendar].&amp;[2022-01-01]) ON ROWS</w:t>
      </w:r>
    </w:p>
    <w:p w14:paraId="1FE78606" w14:textId="2F4F292D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FROM [Sales]</w:t>
      </w:r>
    </w:p>
    <w:p w14:paraId="26DFE2A8" w14:textId="77777777" w:rsidR="006B5CA0" w:rsidRDefault="006B5CA0" w:rsidP="006B5CA0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615FFD43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SELECT 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Order Quantity], [Measures].[Reseller Order Quantity]} ON COLUMNS,</w:t>
      </w:r>
    </w:p>
    <w:p w14:paraId="710F2517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([Country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Country Name].&amp;[</w:t>
      </w:r>
      <w:proofErr w:type="spellStart"/>
      <w:r w:rsidRPr="006B5CA0">
        <w:rPr>
          <w:i w:val="0"/>
          <w:iCs/>
          <w:sz w:val="22"/>
          <w:szCs w:val="22"/>
        </w:rPr>
        <w:t>CountryA</w:t>
      </w:r>
      <w:proofErr w:type="spellEnd"/>
      <w:r w:rsidRPr="006B5CA0">
        <w:rPr>
          <w:i w:val="0"/>
          <w:iCs/>
          <w:sz w:val="22"/>
          <w:szCs w:val="22"/>
        </w:rPr>
        <w:t>], [Product].[Category].&amp;[</w:t>
      </w:r>
      <w:proofErr w:type="spellStart"/>
      <w:r w:rsidRPr="006B5CA0">
        <w:rPr>
          <w:i w:val="0"/>
          <w:iCs/>
          <w:sz w:val="22"/>
          <w:szCs w:val="22"/>
        </w:rPr>
        <w:t>CategoryA</w:t>
      </w:r>
      <w:proofErr w:type="spellEnd"/>
      <w:r w:rsidRPr="006B5CA0">
        <w:rPr>
          <w:i w:val="0"/>
          <w:iCs/>
          <w:sz w:val="22"/>
          <w:szCs w:val="22"/>
        </w:rPr>
        <w:t xml:space="preserve">]) ON ROWS </w:t>
      </w:r>
    </w:p>
    <w:p w14:paraId="5668FA26" w14:textId="3012E79A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FROM [Sales]</w:t>
      </w:r>
    </w:p>
    <w:p w14:paraId="6B1CBD17" w14:textId="58C66294" w:rsidR="006B5CA0" w:rsidRDefault="006B5CA0" w:rsidP="006B5CA0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4868F006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SELECT 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Sales Amount], [Measures].[Reseller Sales Amount]} ON ROWS,</w:t>
      </w:r>
    </w:p>
    <w:p w14:paraId="114DCEEE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Profit], [Measures].[Reseller Profit]} ON COLUMNS,</w:t>
      </w:r>
    </w:p>
    <w:p w14:paraId="64FF15DD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[Promotion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Promotion Name].&amp;[</w:t>
      </w:r>
      <w:proofErr w:type="spellStart"/>
      <w:r w:rsidRPr="006B5CA0">
        <w:rPr>
          <w:i w:val="0"/>
          <w:iCs/>
          <w:sz w:val="22"/>
          <w:szCs w:val="22"/>
        </w:rPr>
        <w:t>PromotionA</w:t>
      </w:r>
      <w:proofErr w:type="spellEnd"/>
      <w:r w:rsidRPr="006B5CA0">
        <w:rPr>
          <w:i w:val="0"/>
          <w:iCs/>
          <w:sz w:val="22"/>
          <w:szCs w:val="22"/>
        </w:rPr>
        <w:t xml:space="preserve">] ON PAGES, </w:t>
      </w:r>
    </w:p>
    <w:p w14:paraId="19A797EB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[Ship Date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 xml:space="preserve">Calendar].&amp;[2022-01-01] ON SECTIONS </w:t>
      </w:r>
    </w:p>
    <w:p w14:paraId="1B023FCC" w14:textId="6FA40881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FROM [Sales</w:t>
      </w:r>
      <w:r>
        <w:rPr>
          <w:i w:val="0"/>
          <w:iCs/>
          <w:sz w:val="22"/>
          <w:szCs w:val="22"/>
        </w:rPr>
        <w:t>]</w:t>
      </w:r>
    </w:p>
    <w:p w14:paraId="2D247027" w14:textId="77777777" w:rsidR="006B5CA0" w:rsidRDefault="006B5CA0" w:rsidP="006B5CA0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4179AE30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SELECT 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Order Quantity], [Measures].[Reseller Order Quantity]} ON ROWS,</w:t>
      </w:r>
    </w:p>
    <w:p w14:paraId="1C36F400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[Product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Category].&amp;[</w:t>
      </w:r>
      <w:proofErr w:type="spellStart"/>
      <w:r w:rsidRPr="006B5CA0">
        <w:rPr>
          <w:i w:val="0"/>
          <w:iCs/>
          <w:sz w:val="22"/>
          <w:szCs w:val="22"/>
        </w:rPr>
        <w:t>CategoryA</w:t>
      </w:r>
      <w:proofErr w:type="spellEnd"/>
      <w:r w:rsidRPr="006B5CA0">
        <w:rPr>
          <w:i w:val="0"/>
          <w:iCs/>
          <w:sz w:val="22"/>
          <w:szCs w:val="22"/>
        </w:rPr>
        <w:t>] ON PAGES,</w:t>
      </w:r>
    </w:p>
    <w:p w14:paraId="4E97F2D5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[Product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Subcategory].&amp;[</w:t>
      </w:r>
      <w:proofErr w:type="spellStart"/>
      <w:r w:rsidRPr="006B5CA0">
        <w:rPr>
          <w:i w:val="0"/>
          <w:iCs/>
          <w:sz w:val="22"/>
          <w:szCs w:val="22"/>
        </w:rPr>
        <w:t>SubcategoryA</w:t>
      </w:r>
      <w:proofErr w:type="spellEnd"/>
      <w:r w:rsidRPr="006B5CA0">
        <w:rPr>
          <w:i w:val="0"/>
          <w:iCs/>
          <w:sz w:val="22"/>
          <w:szCs w:val="22"/>
        </w:rPr>
        <w:t>] ON SECTIONS</w:t>
      </w:r>
    </w:p>
    <w:p w14:paraId="4BC7EF0F" w14:textId="19C25086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FROM [Sales]</w:t>
      </w:r>
    </w:p>
    <w:p w14:paraId="79B3FB07" w14:textId="77777777" w:rsidR="006B5CA0" w:rsidRDefault="006B5CA0" w:rsidP="006B5CA0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12D7809F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SELECT 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Sales Amount], [Measures].[Reseller Sales Amount]} ON ROWS,</w:t>
      </w:r>
    </w:p>
    <w:p w14:paraId="7C63815D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Profit], [Measures].[Reseller Profit]} ON COLUMNS,</w:t>
      </w:r>
    </w:p>
    <w:p w14:paraId="7447B10B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[Order Date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Calendar].&amp;[2022-01-01]:[Order Date].[Calendar].&amp;[2022-12-31] ON PAGES</w:t>
      </w:r>
    </w:p>
    <w:p w14:paraId="39827682" w14:textId="5012976B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FROM [Sales]</w:t>
      </w:r>
    </w:p>
    <w:p w14:paraId="4BBBB965" w14:textId="77777777" w:rsidR="006B5CA0" w:rsidRDefault="006B5CA0" w:rsidP="006B5CA0">
      <w:pPr>
        <w:pStyle w:val="Text"/>
        <w:spacing w:after="240"/>
        <w:jc w:val="both"/>
        <w:rPr>
          <w:i w:val="0"/>
          <w:iCs/>
          <w:sz w:val="22"/>
          <w:szCs w:val="22"/>
        </w:rPr>
      </w:pPr>
    </w:p>
    <w:p w14:paraId="69752D20" w14:textId="77777777" w:rsidR="006B5CA0" w:rsidRDefault="006B5CA0" w:rsidP="006B5CA0">
      <w:pPr>
        <w:pStyle w:val="Text"/>
        <w:spacing w:after="240"/>
        <w:jc w:val="both"/>
        <w:rPr>
          <w:i w:val="0"/>
          <w:iCs/>
          <w:sz w:val="22"/>
          <w:szCs w:val="22"/>
        </w:rPr>
      </w:pPr>
    </w:p>
    <w:p w14:paraId="71CEA66F" w14:textId="77777777" w:rsidR="006B5CA0" w:rsidRDefault="006B5CA0" w:rsidP="006B5CA0">
      <w:pPr>
        <w:pStyle w:val="Text"/>
        <w:spacing w:after="240"/>
        <w:jc w:val="both"/>
        <w:rPr>
          <w:i w:val="0"/>
          <w:iCs/>
          <w:sz w:val="22"/>
          <w:szCs w:val="22"/>
        </w:rPr>
      </w:pPr>
    </w:p>
    <w:p w14:paraId="1E8BD624" w14:textId="77777777" w:rsidR="006B5CA0" w:rsidRDefault="006B5CA0" w:rsidP="006B5CA0">
      <w:pPr>
        <w:pStyle w:val="Text"/>
        <w:spacing w:after="240"/>
        <w:jc w:val="both"/>
        <w:rPr>
          <w:i w:val="0"/>
          <w:iCs/>
          <w:sz w:val="22"/>
          <w:szCs w:val="22"/>
        </w:rPr>
      </w:pPr>
    </w:p>
    <w:p w14:paraId="04586864" w14:textId="77777777" w:rsidR="006B5CA0" w:rsidRDefault="006B5CA0" w:rsidP="006B5CA0">
      <w:pPr>
        <w:pStyle w:val="Text"/>
        <w:numPr>
          <w:ilvl w:val="0"/>
          <w:numId w:val="5"/>
        </w:numPr>
        <w:spacing w:after="240"/>
        <w:jc w:val="both"/>
        <w:rPr>
          <w:i w:val="0"/>
          <w:iCs/>
          <w:sz w:val="22"/>
          <w:szCs w:val="22"/>
        </w:rPr>
      </w:pPr>
    </w:p>
    <w:p w14:paraId="10C09554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SELECT 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Sales Amount], [Measures].[Reseller Sales Amount]} ON ROWS,</w:t>
      </w:r>
    </w:p>
    <w:p w14:paraId="2AEDCAED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 xml:space="preserve"> {[Measures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Internet Profit], [Measures].[Reseller Profit]} ON COLUMNS,</w:t>
      </w:r>
    </w:p>
    <w:p w14:paraId="7E438C73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[Employee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>Employee Name].&amp;[</w:t>
      </w:r>
      <w:proofErr w:type="spellStart"/>
      <w:r w:rsidRPr="006B5CA0">
        <w:rPr>
          <w:i w:val="0"/>
          <w:iCs/>
          <w:sz w:val="22"/>
          <w:szCs w:val="22"/>
        </w:rPr>
        <w:t>EmployeeA</w:t>
      </w:r>
      <w:proofErr w:type="spellEnd"/>
      <w:r w:rsidRPr="006B5CA0">
        <w:rPr>
          <w:i w:val="0"/>
          <w:iCs/>
          <w:sz w:val="22"/>
          <w:szCs w:val="22"/>
        </w:rPr>
        <w:t>] ON PAGES,</w:t>
      </w:r>
    </w:p>
    <w:p w14:paraId="64CE071A" w14:textId="77777777" w:rsidR="006B5CA0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[Date</w:t>
      </w:r>
      <w:proofErr w:type="gramStart"/>
      <w:r w:rsidRPr="006B5CA0">
        <w:rPr>
          <w:i w:val="0"/>
          <w:iCs/>
          <w:sz w:val="22"/>
          <w:szCs w:val="22"/>
        </w:rPr>
        <w:t>].[</w:t>
      </w:r>
      <w:proofErr w:type="gramEnd"/>
      <w:r w:rsidRPr="006B5CA0">
        <w:rPr>
          <w:i w:val="0"/>
          <w:iCs/>
          <w:sz w:val="22"/>
          <w:szCs w:val="22"/>
        </w:rPr>
        <w:t xml:space="preserve">Calendar].&amp;[2022-01-01]:[Date].[Calendar].&amp;[2022-12-31] ON SECTIONS </w:t>
      </w:r>
    </w:p>
    <w:p w14:paraId="301A66AD" w14:textId="00700720" w:rsidR="006B5CA0" w:rsidRPr="00B74A74" w:rsidRDefault="006B5CA0" w:rsidP="006B5CA0">
      <w:pPr>
        <w:pStyle w:val="Text"/>
        <w:spacing w:after="240"/>
        <w:ind w:left="720"/>
        <w:jc w:val="both"/>
        <w:rPr>
          <w:i w:val="0"/>
          <w:iCs/>
          <w:sz w:val="22"/>
          <w:szCs w:val="22"/>
        </w:rPr>
      </w:pPr>
      <w:r w:rsidRPr="006B5CA0">
        <w:rPr>
          <w:i w:val="0"/>
          <w:iCs/>
          <w:sz w:val="22"/>
          <w:szCs w:val="22"/>
        </w:rPr>
        <w:t>FROM [Sales]</w:t>
      </w:r>
    </w:p>
    <w:sectPr w:rsidR="006B5CA0" w:rsidRPr="00B74A74" w:rsidSect="00A24793">
      <w:footerReference w:type="even" r:id="rId7"/>
      <w:footerReference w:type="default" r:id="rId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5332B" w14:textId="77777777" w:rsidR="00FF0177" w:rsidRDefault="00FF0177" w:rsidP="001205A1">
      <w:r>
        <w:separator/>
      </w:r>
    </w:p>
  </w:endnote>
  <w:endnote w:type="continuationSeparator" w:id="0">
    <w:p w14:paraId="064A60BB" w14:textId="77777777" w:rsidR="00FF0177" w:rsidRDefault="00FF017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461F1E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24B9B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98B17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2ECAA120" w14:textId="77777777" w:rsidTr="005F4F46">
      <w:tc>
        <w:tcPr>
          <w:tcW w:w="5395" w:type="dxa"/>
        </w:tcPr>
        <w:p w14:paraId="2ADD8929" w14:textId="01181851" w:rsidR="001205A1" w:rsidRPr="001205A1" w:rsidRDefault="003320F9" w:rsidP="00C66528">
          <w:pPr>
            <w:pStyle w:val="Footer"/>
          </w:pPr>
          <w:r>
            <w:rPr>
              <w:color w:val="7F7F7F" w:themeColor="text1" w:themeTint="80"/>
            </w:rPr>
            <w:t>SALES</w:t>
          </w:r>
          <w:r w:rsidR="00112B15">
            <w:rPr>
              <w:color w:val="7F7F7F" w:themeColor="text1" w:themeTint="80"/>
            </w:rPr>
            <w:t xml:space="preserve">, </w:t>
          </w:r>
          <w:r>
            <w:rPr>
              <w:color w:val="7F7F7F" w:themeColor="text1" w:themeTint="80"/>
            </w:rPr>
            <w:t>PROFIT</w:t>
          </w:r>
          <w:r w:rsidR="00112B15">
            <w:rPr>
              <w:color w:val="7F7F7F" w:themeColor="text1" w:themeTint="80"/>
            </w:rPr>
            <w:t xml:space="preserve"> AND TAX</w:t>
          </w:r>
          <w:r>
            <w:rPr>
              <w:color w:val="7F7F7F" w:themeColor="text1" w:themeTint="80"/>
            </w:rPr>
            <w:t xml:space="preserve"> REPORT</w:t>
          </w:r>
        </w:p>
      </w:tc>
      <w:tc>
        <w:tcPr>
          <w:tcW w:w="5395" w:type="dxa"/>
        </w:tcPr>
        <w:p w14:paraId="0FE3BCB2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2E9425C3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0F26" w14:textId="77777777" w:rsidR="00FF0177" w:rsidRDefault="00FF0177" w:rsidP="001205A1">
      <w:r>
        <w:separator/>
      </w:r>
    </w:p>
  </w:footnote>
  <w:footnote w:type="continuationSeparator" w:id="0">
    <w:p w14:paraId="7615EA95" w14:textId="77777777" w:rsidR="00FF0177" w:rsidRDefault="00FF0177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9DAC"/>
      </v:shape>
    </w:pict>
  </w:numPicBullet>
  <w:abstractNum w:abstractNumId="0" w15:restartNumberingAfterBreak="0">
    <w:nsid w:val="007417BA"/>
    <w:multiLevelType w:val="hybridMultilevel"/>
    <w:tmpl w:val="D3CCF6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83DA8"/>
    <w:multiLevelType w:val="hybridMultilevel"/>
    <w:tmpl w:val="01B61F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D1F75"/>
    <w:multiLevelType w:val="hybridMultilevel"/>
    <w:tmpl w:val="E32EE5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93E"/>
    <w:multiLevelType w:val="hybridMultilevel"/>
    <w:tmpl w:val="83363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E2D50"/>
    <w:multiLevelType w:val="hybridMultilevel"/>
    <w:tmpl w:val="D10C7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516235">
    <w:abstractNumId w:val="1"/>
  </w:num>
  <w:num w:numId="2" w16cid:durableId="1298294864">
    <w:abstractNumId w:val="0"/>
  </w:num>
  <w:num w:numId="3" w16cid:durableId="156000231">
    <w:abstractNumId w:val="2"/>
  </w:num>
  <w:num w:numId="4" w16cid:durableId="795374752">
    <w:abstractNumId w:val="3"/>
  </w:num>
  <w:num w:numId="5" w16cid:durableId="2011634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9C"/>
    <w:rsid w:val="00023391"/>
    <w:rsid w:val="0005323F"/>
    <w:rsid w:val="000A65C6"/>
    <w:rsid w:val="000C4ED1"/>
    <w:rsid w:val="00112B15"/>
    <w:rsid w:val="00112D8C"/>
    <w:rsid w:val="001205A1"/>
    <w:rsid w:val="00135867"/>
    <w:rsid w:val="00142538"/>
    <w:rsid w:val="00154D3B"/>
    <w:rsid w:val="0016614C"/>
    <w:rsid w:val="002877E8"/>
    <w:rsid w:val="002B44AC"/>
    <w:rsid w:val="002E7C4E"/>
    <w:rsid w:val="002F399A"/>
    <w:rsid w:val="00301C1C"/>
    <w:rsid w:val="00303CFE"/>
    <w:rsid w:val="0031055C"/>
    <w:rsid w:val="00330731"/>
    <w:rsid w:val="003320F9"/>
    <w:rsid w:val="00371EE1"/>
    <w:rsid w:val="003A798E"/>
    <w:rsid w:val="003C6585"/>
    <w:rsid w:val="00425A99"/>
    <w:rsid w:val="004958A3"/>
    <w:rsid w:val="005E6B25"/>
    <w:rsid w:val="005F4F46"/>
    <w:rsid w:val="0069783B"/>
    <w:rsid w:val="006B5CA0"/>
    <w:rsid w:val="006C60E6"/>
    <w:rsid w:val="006D3803"/>
    <w:rsid w:val="006F508F"/>
    <w:rsid w:val="007B0740"/>
    <w:rsid w:val="007C1BAB"/>
    <w:rsid w:val="00833046"/>
    <w:rsid w:val="009573D2"/>
    <w:rsid w:val="009C6907"/>
    <w:rsid w:val="00A15CF7"/>
    <w:rsid w:val="00A24793"/>
    <w:rsid w:val="00A81248"/>
    <w:rsid w:val="00B12D9C"/>
    <w:rsid w:val="00B4590D"/>
    <w:rsid w:val="00B71B75"/>
    <w:rsid w:val="00B74A74"/>
    <w:rsid w:val="00BC39F2"/>
    <w:rsid w:val="00BC5AAD"/>
    <w:rsid w:val="00C325F7"/>
    <w:rsid w:val="00C66528"/>
    <w:rsid w:val="00C915F0"/>
    <w:rsid w:val="00CB75C8"/>
    <w:rsid w:val="00DF52D2"/>
    <w:rsid w:val="00E0677A"/>
    <w:rsid w:val="00FB65B8"/>
    <w:rsid w:val="00FC49AE"/>
    <w:rsid w:val="00FD2FC3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72757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12D8C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B4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2023-04-13T17:28:00Z</dcterms:created>
  <dcterms:modified xsi:type="dcterms:W3CDTF">2023-04-13T19:11:00Z</dcterms:modified>
</cp:coreProperties>
</file>